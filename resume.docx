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F25BD2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BF1912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25315A" wp14:editId="3CAA6123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15794" w14:textId="77777777" w:rsidR="00A35862" w:rsidRDefault="00A35862" w:rsidP="00A3586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25315A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XaW5kb3dzIFBob3RvIEVkaXRvciAxMC4wLjEw&#10;MDExLjE2Mzg0AFdpbmRvd3MgUGhvdG8gRWRpdG9yIDEwLjAuMTAwMTEuMTYzODQAMjAyMToxMTox&#10;NCAyMToyMDowNAAABpADAAIAAAAUAAARHJAEAAIAAAAUAAARMJKRAAIAAAADMDAAAJKSAAIAAAAD&#10;MDAAAKABAAMAAAABAAEAAOocAAcAAAgMAAAJE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eG1wPSJodHRwOi8vbnMuYWRvYmUuY29tL3hhcC8xLjAvIj48eG1wOkNyZWF0b3JUb29s&#10;PldpbmRvd3MgUGhvdG8gRWRpdG9yIDEwLjAuMTAwMTEuMTYzODQ8L3htcDpDcmVhdG9yVG9vbD48&#10;eG1wOkNyZWF0ZURhdGU+MjAyMS0xMS0xNFQyMToxODoxODwveG1wOkNyZWF0ZURhdGU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PD94cGFja2V0IGVuZD0ndyc/Pv/bAEMAAwICAwICAwMDAwQDAwQFCAUFBAQF&#10;CgcHBggMCgwMCwoLCw0OEhANDhEOCwsQFhARExQVFRUMDxcYFhQYEhQVFP/bAEMBAwQEBQQFCQUF&#10;CRQNCw0UFBQUFBQUFBQUFBQUFBQUFBQUFBQUFBQUFBQUFBQUFBQUFBQUFBQUFBQUFBQUFBQUFP/A&#10;ABEIAssCk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" strokecolor="#e32d91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27F15794" w14:textId="77777777" w:rsidR="00A35862" w:rsidRDefault="00A35862" w:rsidP="00A3586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331AE3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3F461CB" w14:textId="08E2D061" w:rsidR="001B2ABD" w:rsidRPr="006934E7" w:rsidRDefault="00F06E52" w:rsidP="001B2ABD">
            <w:pPr>
              <w:pStyle w:val="Title"/>
              <w:rPr>
                <w:rFonts w:ascii="Arial Rounded MT Bold" w:hAnsi="Arial Rounded MT Bold"/>
              </w:rPr>
            </w:pPr>
            <w:r w:rsidRPr="006934E7">
              <w:rPr>
                <w:rFonts w:ascii="Arial Rounded MT Bold" w:hAnsi="Arial Rounded MT Bold"/>
              </w:rPr>
              <w:t>Tanishka Khatke</w:t>
            </w:r>
          </w:p>
          <w:p w14:paraId="0060CA3F" w14:textId="77777777" w:rsidR="00CE6F77" w:rsidRPr="00CE6F77" w:rsidRDefault="00CE6F77" w:rsidP="00CE6F77"/>
          <w:p w14:paraId="01589A57" w14:textId="54FD7A39" w:rsidR="001B2ABD" w:rsidRDefault="001B2ABD" w:rsidP="001B2ABD">
            <w:pPr>
              <w:pStyle w:val="Subtitle"/>
            </w:pPr>
          </w:p>
        </w:tc>
      </w:tr>
      <w:tr w:rsidR="001B2ABD" w14:paraId="4368B33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A495CDB976B4C1E98A21BD43EBAA927"/>
              </w:placeholder>
              <w:temporary/>
              <w:showingPlcHdr/>
              <w15:appearance w15:val="hidden"/>
            </w:sdtPr>
            <w:sdtEndPr/>
            <w:sdtContent>
              <w:p w14:paraId="25D6F1F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27C5743" w14:textId="17B23DE3" w:rsidR="00FA1879" w:rsidRPr="00D8163E" w:rsidRDefault="001B0948" w:rsidP="00FA1879">
            <w:pPr>
              <w:jc w:val="both"/>
              <w:rPr>
                <w:sz w:val="16"/>
                <w:szCs w:val="20"/>
              </w:rPr>
            </w:pPr>
            <w:r w:rsidRPr="00D8163E">
              <w:rPr>
                <w:sz w:val="16"/>
                <w:szCs w:val="20"/>
              </w:rPr>
              <w:t xml:space="preserve">A hard-working computer science engineer </w:t>
            </w:r>
            <w:r w:rsidR="002E233D" w:rsidRPr="00D8163E">
              <w:rPr>
                <w:sz w:val="16"/>
                <w:szCs w:val="20"/>
              </w:rPr>
              <w:t xml:space="preserve">to be graduated </w:t>
            </w:r>
            <w:r w:rsidRPr="00D8163E">
              <w:rPr>
                <w:sz w:val="16"/>
                <w:szCs w:val="20"/>
              </w:rPr>
              <w:t>in 2023</w:t>
            </w:r>
            <w:r w:rsidR="001D4CC0" w:rsidRPr="00D8163E">
              <w:rPr>
                <w:sz w:val="16"/>
                <w:szCs w:val="20"/>
              </w:rPr>
              <w:t xml:space="preserve">. </w:t>
            </w:r>
            <w:r w:rsidR="00FA1879" w:rsidRPr="00D8163E">
              <w:rPr>
                <w:sz w:val="16"/>
                <w:szCs w:val="20"/>
              </w:rPr>
              <w:t xml:space="preserve">Disciplined, tenacious, and creative </w:t>
            </w:r>
            <w:r w:rsidR="00C700C7" w:rsidRPr="00D8163E">
              <w:rPr>
                <w:sz w:val="16"/>
                <w:szCs w:val="20"/>
              </w:rPr>
              <w:t>aspirant to work as CS engineer</w:t>
            </w:r>
            <w:r w:rsidR="00FA1879" w:rsidRPr="00D8163E">
              <w:rPr>
                <w:sz w:val="16"/>
                <w:szCs w:val="20"/>
              </w:rPr>
              <w:t xml:space="preserve"> with strong computer </w:t>
            </w:r>
            <w:r w:rsidR="00C700C7" w:rsidRPr="00D8163E">
              <w:rPr>
                <w:sz w:val="16"/>
                <w:szCs w:val="20"/>
              </w:rPr>
              <w:t>soft</w:t>
            </w:r>
            <w:r w:rsidR="00FA1879" w:rsidRPr="00D8163E">
              <w:rPr>
                <w:sz w:val="16"/>
                <w:szCs w:val="20"/>
              </w:rPr>
              <w:t>ware skills, strong programming skills. I look forward to establish myself by adapting new technologies</w:t>
            </w:r>
            <w:r w:rsidR="0040068A" w:rsidRPr="00D8163E">
              <w:rPr>
                <w:sz w:val="16"/>
                <w:szCs w:val="20"/>
              </w:rPr>
              <w:t xml:space="preserve"> &amp; fulfil organization’s all requisites.</w:t>
            </w:r>
            <w:r w:rsidR="008758AD" w:rsidRPr="00D8163E">
              <w:rPr>
                <w:sz w:val="16"/>
                <w:szCs w:val="20"/>
              </w:rPr>
              <w:t xml:space="preserve"> Currently working on few minor projects (both at individual and group level) and had completed a project website.</w:t>
            </w:r>
          </w:p>
          <w:p w14:paraId="78CD88E1" w14:textId="77777777" w:rsidR="00036450" w:rsidRDefault="00036450" w:rsidP="00036450"/>
          <w:sdt>
            <w:sdtPr>
              <w:id w:val="-1954003311"/>
              <w:placeholder>
                <w:docPart w:val="1F199927973B4260A2428527DAE9FBF3"/>
              </w:placeholder>
              <w:temporary/>
              <w:showingPlcHdr/>
              <w15:appearance w15:val="hidden"/>
            </w:sdtPr>
            <w:sdtEndPr/>
            <w:sdtContent>
              <w:p w14:paraId="000905C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16"/>
                <w:szCs w:val="20"/>
              </w:rPr>
              <w:id w:val="1111563247"/>
              <w:placeholder>
                <w:docPart w:val="A7460EE57B19469BA1C0526A70688479"/>
              </w:placeholder>
              <w:temporary/>
              <w:showingPlcHdr/>
              <w15:appearance w15:val="hidden"/>
            </w:sdtPr>
            <w:sdtEndPr/>
            <w:sdtContent>
              <w:p w14:paraId="7530166F" w14:textId="77777777" w:rsidR="004D3011" w:rsidRPr="0040068A" w:rsidRDefault="004D3011" w:rsidP="004D3011">
                <w:pPr>
                  <w:rPr>
                    <w:sz w:val="16"/>
                    <w:szCs w:val="20"/>
                  </w:rPr>
                </w:pPr>
                <w:r w:rsidRPr="0040068A">
                  <w:rPr>
                    <w:sz w:val="16"/>
                    <w:szCs w:val="20"/>
                  </w:rPr>
                  <w:t>PHONE:</w:t>
                </w:r>
              </w:p>
            </w:sdtContent>
          </w:sdt>
          <w:p w14:paraId="50D98A6C" w14:textId="60A012D3" w:rsidR="004D3011" w:rsidRDefault="001B0948" w:rsidP="004D3011">
            <w:r w:rsidRPr="0040068A">
              <w:rPr>
                <w:sz w:val="16"/>
                <w:szCs w:val="20"/>
              </w:rPr>
              <w:t>7725800870</w:t>
            </w:r>
          </w:p>
          <w:p w14:paraId="44A040A7" w14:textId="77777777" w:rsidR="004D3011" w:rsidRPr="004D3011" w:rsidRDefault="004D3011" w:rsidP="004D3011"/>
          <w:sdt>
            <w:sdtPr>
              <w:id w:val="-240260293"/>
              <w:placeholder>
                <w:docPart w:val="7DD6F09E88E040328760969466D620DE"/>
              </w:placeholder>
              <w:temporary/>
              <w:showingPlcHdr/>
              <w15:appearance w15:val="hidden"/>
            </w:sdtPr>
            <w:sdtEndPr/>
            <w:sdtContent>
              <w:p w14:paraId="413E687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23B0EA7" w14:textId="5C9361DC" w:rsidR="00036450" w:rsidRDefault="00D75284" w:rsidP="004D3011">
            <w:hyperlink r:id="rId12" w:history="1">
              <w:r w:rsidR="001D4CC0" w:rsidRPr="0040068A">
                <w:rPr>
                  <w:rStyle w:val="Hyperlink"/>
                  <w:sz w:val="16"/>
                  <w:szCs w:val="20"/>
                </w:rPr>
                <w:t>tanishkakhatke17@gmail.com</w:t>
              </w:r>
            </w:hyperlink>
          </w:p>
          <w:p w14:paraId="242439ED" w14:textId="60D3158C" w:rsidR="001D4CC0" w:rsidRDefault="001D4CC0" w:rsidP="004D3011"/>
          <w:p w14:paraId="1CEE7FF7" w14:textId="6C14DF94" w:rsidR="00785CC6" w:rsidRDefault="00785CC6" w:rsidP="004D3011">
            <w:r>
              <w:t>LINKED IN:</w:t>
            </w:r>
          </w:p>
          <w:p w14:paraId="77D23217" w14:textId="55D889F9" w:rsidR="00785CC6" w:rsidRDefault="00D75284" w:rsidP="004D3011">
            <w:hyperlink r:id="rId13" w:history="1">
              <w:r w:rsidR="00785CC6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linkedin.com/in/tanishka-khatke-216922202</w:t>
              </w:r>
            </w:hyperlink>
          </w:p>
          <w:p w14:paraId="249BFA27" w14:textId="11C3BD7E" w:rsidR="001D4CC0" w:rsidRDefault="001D4CC0" w:rsidP="001D4CC0">
            <w:pPr>
              <w:pStyle w:val="Heading3"/>
            </w:pPr>
            <w:r>
              <w:t>ADDREss</w:t>
            </w:r>
          </w:p>
          <w:p w14:paraId="1D4932F0" w14:textId="6873DFF2" w:rsidR="001D4CC0" w:rsidRDefault="001D4CC0" w:rsidP="001D4CC0">
            <w:r>
              <w:t xml:space="preserve">C-393 </w:t>
            </w:r>
            <w:proofErr w:type="spellStart"/>
            <w:r>
              <w:t>Udhyanchal</w:t>
            </w:r>
            <w:proofErr w:type="spellEnd"/>
            <w:r>
              <w:t xml:space="preserve"> Nagar, near Sai Hills Kolar Road, Bhopal</w:t>
            </w:r>
          </w:p>
          <w:sdt>
            <w:sdtPr>
              <w:rPr>
                <w:color w:val="952498" w:themeColor="accent2" w:themeShade="BF"/>
                <w:u w:val="single"/>
              </w:rPr>
              <w:id w:val="-1444214663"/>
              <w:placeholder>
                <w:docPart w:val="52C70261DC104368A918B1F23BE4FCAB"/>
              </w:placeholder>
              <w:temporary/>
              <w:showingPlcHdr/>
              <w15:appearance w15:val="hidden"/>
            </w:sdtPr>
            <w:sdtEndPr>
              <w:rPr>
                <w:color w:val="B3186D" w:themeColor="accent1" w:themeShade="BF"/>
                <w:u w:val="none"/>
              </w:rPr>
            </w:sdtEndPr>
            <w:sdtContent>
              <w:p w14:paraId="7EADD99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E811CD1" w14:textId="6BF6E38B" w:rsidR="004D3011" w:rsidRDefault="001B0948" w:rsidP="004D3011">
            <w:r>
              <w:t>Chess</w:t>
            </w:r>
          </w:p>
          <w:p w14:paraId="6A3B6925" w14:textId="7B8138D5" w:rsidR="004D3011" w:rsidRDefault="001B0948" w:rsidP="004D3011">
            <w:r>
              <w:t>Badminton</w:t>
            </w:r>
          </w:p>
          <w:p w14:paraId="3D3B6E8B" w14:textId="77777777" w:rsidR="004D3011" w:rsidRDefault="001E0B86" w:rsidP="004D3011">
            <w:r>
              <w:t>Reading Books</w:t>
            </w:r>
          </w:p>
          <w:p w14:paraId="0817C589" w14:textId="77777777" w:rsidR="001E0B86" w:rsidRDefault="001E0B86" w:rsidP="004D3011">
            <w:r>
              <w:t>Watching value-based Movies</w:t>
            </w:r>
          </w:p>
          <w:p w14:paraId="44E61700" w14:textId="77777777" w:rsidR="00163C7F" w:rsidRDefault="00163C7F" w:rsidP="004D3011"/>
          <w:p w14:paraId="1FCAA338" w14:textId="43605DA2" w:rsidR="00163C7F" w:rsidRDefault="00163C7F" w:rsidP="00163C7F">
            <w:pPr>
              <w:pStyle w:val="Heading3"/>
              <w:rPr>
                <w:rFonts w:asciiTheme="minorHAnsi" w:eastAsiaTheme="minorEastAsia" w:hAnsiTheme="minorHAnsi" w:cstheme="minorBidi"/>
                <w:color w:val="952498" w:themeColor="accent2" w:themeShade="BF"/>
                <w:sz w:val="18"/>
                <w:szCs w:val="22"/>
                <w:u w:val="single"/>
              </w:rPr>
            </w:pPr>
          </w:p>
          <w:p w14:paraId="4D470045" w14:textId="795D3A81" w:rsidR="00163C7F" w:rsidRPr="004D3011" w:rsidRDefault="00163C7F" w:rsidP="004D3011"/>
        </w:tc>
        <w:tc>
          <w:tcPr>
            <w:tcW w:w="720" w:type="dxa"/>
          </w:tcPr>
          <w:p w14:paraId="37E22B5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 w:val="24"/>
                <w:szCs w:val="28"/>
              </w:rPr>
              <w:id w:val="1049110328"/>
              <w:placeholder>
                <w:docPart w:val="3F71BAF0DCAA449181D6F12ED1BA3948"/>
              </w:placeholder>
              <w:temporary/>
              <w:showingPlcHdr/>
              <w15:appearance w15:val="hidden"/>
            </w:sdtPr>
            <w:sdtEndPr/>
            <w:sdtContent>
              <w:p w14:paraId="7AA64F85" w14:textId="77777777" w:rsidR="001B2ABD" w:rsidRPr="001B0948" w:rsidRDefault="00E25A26" w:rsidP="00036450">
                <w:pPr>
                  <w:pStyle w:val="Heading2"/>
                  <w:rPr>
                    <w:sz w:val="24"/>
                    <w:szCs w:val="28"/>
                  </w:rPr>
                </w:pPr>
                <w:r w:rsidRPr="001B0948">
                  <w:rPr>
                    <w:sz w:val="24"/>
                    <w:szCs w:val="28"/>
                  </w:rPr>
                  <w:t>EDUCATION</w:t>
                </w:r>
              </w:p>
            </w:sdtContent>
          </w:sdt>
          <w:p w14:paraId="59459F1F" w14:textId="62FED899" w:rsidR="00036450" w:rsidRPr="001B0948" w:rsidRDefault="00F06E52" w:rsidP="00B359E4">
            <w:pPr>
              <w:pStyle w:val="Heading4"/>
              <w:rPr>
                <w:sz w:val="20"/>
                <w:szCs w:val="24"/>
              </w:rPr>
            </w:pPr>
            <w:proofErr w:type="spellStart"/>
            <w:r w:rsidRPr="001B0948">
              <w:rPr>
                <w:sz w:val="20"/>
                <w:szCs w:val="24"/>
              </w:rPr>
              <w:t>Vindhyachal</w:t>
            </w:r>
            <w:proofErr w:type="spellEnd"/>
            <w:r w:rsidRPr="001B0948">
              <w:rPr>
                <w:sz w:val="20"/>
                <w:szCs w:val="24"/>
              </w:rPr>
              <w:t xml:space="preserve"> Academy</w:t>
            </w:r>
          </w:p>
          <w:p w14:paraId="5EF64133" w14:textId="662C9D9B" w:rsidR="00036450" w:rsidRPr="001B0948" w:rsidRDefault="00E651D1" w:rsidP="00B359E4">
            <w:pPr>
              <w:pStyle w:val="Date"/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2006</w:t>
            </w:r>
            <w:r w:rsidR="00036450" w:rsidRPr="001B0948">
              <w:rPr>
                <w:sz w:val="20"/>
                <w:szCs w:val="24"/>
              </w:rPr>
              <w:t xml:space="preserve"> - </w:t>
            </w:r>
            <w:r w:rsidRPr="001B0948">
              <w:rPr>
                <w:sz w:val="20"/>
                <w:szCs w:val="24"/>
              </w:rPr>
              <w:t>2019</w:t>
            </w:r>
          </w:p>
          <w:p w14:paraId="283032AC" w14:textId="16F2458B" w:rsidR="004D3011" w:rsidRPr="001B0948" w:rsidRDefault="00EF5E8A" w:rsidP="00EF5E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 xml:space="preserve">Took part in various Olympiads during secondary education. </w:t>
            </w:r>
          </w:p>
          <w:p w14:paraId="676298AC" w14:textId="3724D896" w:rsidR="00EF5E8A" w:rsidRPr="001B0948" w:rsidRDefault="00EF5E8A" w:rsidP="00EF5E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9 CGPA in grade X.</w:t>
            </w:r>
          </w:p>
          <w:p w14:paraId="1B95CCC9" w14:textId="4A76073F" w:rsidR="00EF5E8A" w:rsidRPr="001B0948" w:rsidRDefault="00EF5E8A" w:rsidP="00EF5E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72% in grade XII.</w:t>
            </w:r>
          </w:p>
          <w:p w14:paraId="5C14AE99" w14:textId="77777777" w:rsidR="00036450" w:rsidRPr="001B0948" w:rsidRDefault="00036450" w:rsidP="00036450">
            <w:pPr>
              <w:rPr>
                <w:sz w:val="20"/>
                <w:szCs w:val="24"/>
              </w:rPr>
            </w:pPr>
          </w:p>
          <w:p w14:paraId="207B13AD" w14:textId="72ED01DF" w:rsidR="00036450" w:rsidRPr="001B0948" w:rsidRDefault="00E651D1" w:rsidP="00B359E4">
            <w:pPr>
              <w:pStyle w:val="Heading4"/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LNCT University</w:t>
            </w:r>
          </w:p>
          <w:p w14:paraId="2CAEA37F" w14:textId="00AD00AB" w:rsidR="00036450" w:rsidRPr="001B0948" w:rsidRDefault="00E651D1" w:rsidP="00B359E4">
            <w:pPr>
              <w:pStyle w:val="Date"/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2</w:t>
            </w:r>
            <w:r w:rsidR="00E50497" w:rsidRPr="001B0948">
              <w:rPr>
                <w:sz w:val="20"/>
                <w:szCs w:val="24"/>
              </w:rPr>
              <w:t>019</w:t>
            </w:r>
            <w:r w:rsidR="00036450" w:rsidRPr="001B0948">
              <w:rPr>
                <w:sz w:val="20"/>
                <w:szCs w:val="24"/>
              </w:rPr>
              <w:t xml:space="preserve"> </w:t>
            </w:r>
            <w:r w:rsidRPr="001B0948">
              <w:rPr>
                <w:sz w:val="20"/>
                <w:szCs w:val="24"/>
              </w:rPr>
              <w:t>–</w:t>
            </w:r>
            <w:r w:rsidR="00036450" w:rsidRPr="001B0948">
              <w:rPr>
                <w:sz w:val="20"/>
                <w:szCs w:val="24"/>
              </w:rPr>
              <w:t xml:space="preserve"> </w:t>
            </w:r>
            <w:r w:rsidRPr="001B0948">
              <w:rPr>
                <w:sz w:val="20"/>
                <w:szCs w:val="24"/>
              </w:rPr>
              <w:t>(pursuing)</w:t>
            </w:r>
          </w:p>
          <w:p w14:paraId="07FF5DB7" w14:textId="02F91005" w:rsidR="00C91F62" w:rsidRDefault="00C91F62" w:rsidP="00C91F6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 xml:space="preserve">Currently pursuing </w:t>
            </w:r>
            <w:proofErr w:type="spellStart"/>
            <w:proofErr w:type="gramStart"/>
            <w:r w:rsidRPr="001B0948">
              <w:rPr>
                <w:sz w:val="20"/>
                <w:szCs w:val="24"/>
              </w:rPr>
              <w:t>B.Tech</w:t>
            </w:r>
            <w:proofErr w:type="spellEnd"/>
            <w:proofErr w:type="gramEnd"/>
            <w:r w:rsidRPr="001B0948">
              <w:rPr>
                <w:sz w:val="20"/>
                <w:szCs w:val="24"/>
              </w:rPr>
              <w:t>, CSE in LNCTU.</w:t>
            </w:r>
          </w:p>
          <w:p w14:paraId="27E83655" w14:textId="6C8DFA3C" w:rsidR="001B0948" w:rsidRDefault="001B0948" w:rsidP="00C91F6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Did internship at Cisco</w:t>
            </w:r>
            <w:r w:rsidR="001E0B86">
              <w:rPr>
                <w:sz w:val="20"/>
                <w:szCs w:val="24"/>
              </w:rPr>
              <w:t xml:space="preserve"> – Introduction to Cybersecurity</w:t>
            </w:r>
          </w:p>
          <w:p w14:paraId="1DC5BBC5" w14:textId="36F199FD" w:rsidR="001E0B86" w:rsidRDefault="001E0B86" w:rsidP="00C91F6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Did internship at Cisco – Cybersecurity Essentials</w:t>
            </w:r>
          </w:p>
          <w:p w14:paraId="6DAD4F4E" w14:textId="4AC3D3DD" w:rsidR="001E0B86" w:rsidRPr="001B0948" w:rsidRDefault="001E0B86" w:rsidP="00C91F6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Did internship at Cisco – Introduction to packet tracer</w:t>
            </w:r>
          </w:p>
          <w:p w14:paraId="0A03D969" w14:textId="67AE7429" w:rsidR="00C91F62" w:rsidRPr="001B0948" w:rsidRDefault="00C91F62" w:rsidP="00C91F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7.81 CGPA in 1</w:t>
            </w:r>
            <w:r w:rsidRPr="001B0948">
              <w:rPr>
                <w:sz w:val="20"/>
                <w:szCs w:val="24"/>
                <w:vertAlign w:val="superscript"/>
              </w:rPr>
              <w:t>st</w:t>
            </w:r>
            <w:r w:rsidRPr="001B0948">
              <w:rPr>
                <w:sz w:val="20"/>
                <w:szCs w:val="24"/>
              </w:rPr>
              <w:t xml:space="preserve"> Semester</w:t>
            </w:r>
          </w:p>
          <w:p w14:paraId="2AAB2761" w14:textId="49E0AEDE" w:rsidR="00C91F62" w:rsidRPr="001B0948" w:rsidRDefault="00C91F62" w:rsidP="00C91F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8.23</w:t>
            </w:r>
            <w:r w:rsidR="00CE6F77" w:rsidRPr="001B0948">
              <w:rPr>
                <w:sz w:val="20"/>
                <w:szCs w:val="24"/>
              </w:rPr>
              <w:t xml:space="preserve"> CGPA in 2</w:t>
            </w:r>
            <w:r w:rsidR="00CE6F77" w:rsidRPr="001B0948">
              <w:rPr>
                <w:sz w:val="20"/>
                <w:szCs w:val="24"/>
                <w:vertAlign w:val="superscript"/>
              </w:rPr>
              <w:t>nd</w:t>
            </w:r>
            <w:r w:rsidR="00CE6F77" w:rsidRPr="001B0948">
              <w:rPr>
                <w:sz w:val="20"/>
                <w:szCs w:val="24"/>
              </w:rPr>
              <w:t xml:space="preserve"> Semester</w:t>
            </w:r>
          </w:p>
          <w:p w14:paraId="4BA16785" w14:textId="11C47FBA" w:rsidR="00CE6F77" w:rsidRPr="001B0948" w:rsidRDefault="00CE6F77" w:rsidP="00C91F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8.49 CGPA in 3</w:t>
            </w:r>
            <w:r w:rsidRPr="001B0948">
              <w:rPr>
                <w:sz w:val="20"/>
                <w:szCs w:val="24"/>
                <w:vertAlign w:val="superscript"/>
              </w:rPr>
              <w:t>rd</w:t>
            </w:r>
            <w:r w:rsidRPr="001B0948">
              <w:rPr>
                <w:sz w:val="20"/>
                <w:szCs w:val="24"/>
              </w:rPr>
              <w:t xml:space="preserve"> Semester</w:t>
            </w:r>
          </w:p>
          <w:p w14:paraId="3A64BB11" w14:textId="5D12F96F" w:rsidR="00CE6F77" w:rsidRPr="001B0948" w:rsidRDefault="00CE6F77" w:rsidP="00C91F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4"/>
              </w:rPr>
            </w:pPr>
            <w:r w:rsidRPr="001B0948">
              <w:rPr>
                <w:sz w:val="20"/>
                <w:szCs w:val="24"/>
              </w:rPr>
              <w:t>Secured 8.67 CGPA in 4</w:t>
            </w:r>
            <w:r w:rsidRPr="001B0948">
              <w:rPr>
                <w:sz w:val="20"/>
                <w:szCs w:val="24"/>
                <w:vertAlign w:val="superscript"/>
              </w:rPr>
              <w:t>th</w:t>
            </w:r>
            <w:r w:rsidRPr="001B0948">
              <w:rPr>
                <w:sz w:val="20"/>
                <w:szCs w:val="24"/>
              </w:rPr>
              <w:t xml:space="preserve"> Semester</w:t>
            </w:r>
          </w:p>
          <w:p w14:paraId="521D9AEE" w14:textId="68A08FC0" w:rsidR="00036450" w:rsidRPr="001B0948" w:rsidRDefault="001B0948" w:rsidP="00036450">
            <w:pPr>
              <w:pStyle w:val="Heading2"/>
              <w:rPr>
                <w:sz w:val="24"/>
                <w:szCs w:val="28"/>
              </w:rPr>
            </w:pPr>
            <w:r w:rsidRPr="001B0948">
              <w:rPr>
                <w:sz w:val="24"/>
                <w:szCs w:val="28"/>
              </w:rPr>
              <w:t>CAREER OBJECTIVE</w:t>
            </w:r>
          </w:p>
          <w:p w14:paraId="29A0FDEE" w14:textId="596B9C16" w:rsidR="004D3011" w:rsidRPr="00785CC6" w:rsidRDefault="00AB264F" w:rsidP="00D8163E">
            <w:pPr>
              <w:jc w:val="both"/>
            </w:pPr>
            <w:r w:rsidRPr="00785CC6">
              <w:t>Aiming to leverage proven planning, problem-solving, an</w:t>
            </w:r>
            <w:r w:rsidR="007B2CB8" w:rsidRPr="00785CC6">
              <w:t>d</w:t>
            </w:r>
            <w:r w:rsidR="009838F4" w:rsidRPr="00785CC6">
              <w:t xml:space="preserve"> </w:t>
            </w:r>
            <w:r w:rsidRPr="00785CC6">
              <w:t xml:space="preserve">research skills to successfully fill an </w:t>
            </w:r>
            <w:proofErr w:type="gramStart"/>
            <w:r w:rsidRPr="00785CC6">
              <w:t>Engineer</w:t>
            </w:r>
            <w:proofErr w:type="gramEnd"/>
            <w:r w:rsidR="002E233D" w:rsidRPr="00785CC6">
              <w:t xml:space="preserve"> </w:t>
            </w:r>
            <w:r w:rsidRPr="00785CC6">
              <w:t xml:space="preserve">role at some company. </w:t>
            </w:r>
            <w:r w:rsidR="008758AD" w:rsidRPr="00785CC6">
              <w:t>Interested to work as database manage</w:t>
            </w:r>
            <w:r w:rsidR="00785CC6">
              <w:t>r</w:t>
            </w:r>
            <w:r w:rsidR="00E47992">
              <w:t>,</w:t>
            </w:r>
            <w:r w:rsidR="00785CC6">
              <w:t xml:space="preserve"> my other fields of interests are – designing, programmin</w:t>
            </w:r>
            <w:r w:rsidR="00D8163E">
              <w:t>g, frontend d</w:t>
            </w:r>
            <w:r w:rsidR="00F67459">
              <w:t>evelopment</w:t>
            </w:r>
            <w:r w:rsidR="00785CC6">
              <w:t xml:space="preserve">. </w:t>
            </w:r>
            <w:r w:rsidR="00785CC6" w:rsidRPr="00785CC6">
              <w:t>F</w:t>
            </w:r>
            <w:r w:rsidR="00D8163E">
              <w:t>re</w:t>
            </w:r>
            <w:r w:rsidR="00785CC6" w:rsidRPr="00785CC6">
              <w:t>quently praised as focused by my peers, I can be relied upon to help your company achieve its goals.</w:t>
            </w:r>
          </w:p>
          <w:sdt>
            <w:sdtPr>
              <w:rPr>
                <w:sz w:val="24"/>
                <w:szCs w:val="28"/>
              </w:rPr>
              <w:id w:val="1669594239"/>
              <w:placeholder>
                <w:docPart w:val="5474DD111DE74023A9DEC0D085679D66"/>
              </w:placeholder>
              <w:temporary/>
              <w:showingPlcHdr/>
              <w15:appearance w15:val="hidden"/>
            </w:sdtPr>
            <w:sdtEndPr/>
            <w:sdtContent>
              <w:p w14:paraId="023DA094" w14:textId="77777777" w:rsidR="00036450" w:rsidRPr="001B0948" w:rsidRDefault="00180329" w:rsidP="00036450">
                <w:pPr>
                  <w:pStyle w:val="Heading2"/>
                  <w:rPr>
                    <w:sz w:val="24"/>
                    <w:szCs w:val="28"/>
                  </w:rPr>
                </w:pPr>
                <w:r w:rsidRPr="001B0948">
                  <w:rPr>
                    <w:rStyle w:val="Heading2Char"/>
                    <w:b/>
                    <w:bCs/>
                    <w:caps/>
                    <w:sz w:val="24"/>
                    <w:szCs w:val="28"/>
                  </w:rPr>
                  <w:t>SKILLS</w:t>
                </w:r>
              </w:p>
            </w:sdtContent>
          </w:sdt>
          <w:p w14:paraId="1145F22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6724974" wp14:editId="75704BD0">
                  <wp:extent cx="396240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22AF3F89" w14:textId="77777777" w:rsidR="0043117B" w:rsidRDefault="00D75284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E66E" w14:textId="77777777" w:rsidR="00D75284" w:rsidRDefault="00D75284" w:rsidP="000C45FF">
      <w:r>
        <w:separator/>
      </w:r>
    </w:p>
  </w:endnote>
  <w:endnote w:type="continuationSeparator" w:id="0">
    <w:p w14:paraId="0DD4B362" w14:textId="77777777" w:rsidR="00D75284" w:rsidRDefault="00D7528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A5DE2" w14:textId="77777777" w:rsidR="00D75284" w:rsidRDefault="00D75284" w:rsidP="000C45FF">
      <w:r>
        <w:separator/>
      </w:r>
    </w:p>
  </w:footnote>
  <w:footnote w:type="continuationSeparator" w:id="0">
    <w:p w14:paraId="75CF07A5" w14:textId="77777777" w:rsidR="00D75284" w:rsidRDefault="00D7528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F1D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609967" wp14:editId="76E9F0C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5952"/>
    <w:multiLevelType w:val="hybridMultilevel"/>
    <w:tmpl w:val="DC88F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82F"/>
    <w:multiLevelType w:val="hybridMultilevel"/>
    <w:tmpl w:val="6F84A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214D"/>
    <w:multiLevelType w:val="hybridMultilevel"/>
    <w:tmpl w:val="512EB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2"/>
    <w:rsid w:val="00036450"/>
    <w:rsid w:val="000805BA"/>
    <w:rsid w:val="00094499"/>
    <w:rsid w:val="000C45FF"/>
    <w:rsid w:val="000E3FD1"/>
    <w:rsid w:val="00107D26"/>
    <w:rsid w:val="00112054"/>
    <w:rsid w:val="001525E1"/>
    <w:rsid w:val="00163C7F"/>
    <w:rsid w:val="00180329"/>
    <w:rsid w:val="0019001F"/>
    <w:rsid w:val="001A1E14"/>
    <w:rsid w:val="001A74A5"/>
    <w:rsid w:val="001B0948"/>
    <w:rsid w:val="001B2ABD"/>
    <w:rsid w:val="001D4CC0"/>
    <w:rsid w:val="001E0391"/>
    <w:rsid w:val="001E0B86"/>
    <w:rsid w:val="001E1759"/>
    <w:rsid w:val="001F1ECC"/>
    <w:rsid w:val="002400EB"/>
    <w:rsid w:val="00256CF7"/>
    <w:rsid w:val="00281FD5"/>
    <w:rsid w:val="002B1318"/>
    <w:rsid w:val="002E233D"/>
    <w:rsid w:val="0030481B"/>
    <w:rsid w:val="003156FC"/>
    <w:rsid w:val="003254B5"/>
    <w:rsid w:val="0037121F"/>
    <w:rsid w:val="003A6B7D"/>
    <w:rsid w:val="003B06CA"/>
    <w:rsid w:val="0040068A"/>
    <w:rsid w:val="004071FC"/>
    <w:rsid w:val="00445947"/>
    <w:rsid w:val="004813B3"/>
    <w:rsid w:val="00496591"/>
    <w:rsid w:val="004C63E4"/>
    <w:rsid w:val="004D3011"/>
    <w:rsid w:val="004F47F4"/>
    <w:rsid w:val="005262AC"/>
    <w:rsid w:val="005B13EE"/>
    <w:rsid w:val="005E39D5"/>
    <w:rsid w:val="00600670"/>
    <w:rsid w:val="0062123A"/>
    <w:rsid w:val="00646E75"/>
    <w:rsid w:val="006771D0"/>
    <w:rsid w:val="006934E7"/>
    <w:rsid w:val="00715AB2"/>
    <w:rsid w:val="00715FCB"/>
    <w:rsid w:val="00743101"/>
    <w:rsid w:val="007775E1"/>
    <w:rsid w:val="00785CC6"/>
    <w:rsid w:val="007867A0"/>
    <w:rsid w:val="007927F5"/>
    <w:rsid w:val="007B2CB8"/>
    <w:rsid w:val="00802CA0"/>
    <w:rsid w:val="008758AD"/>
    <w:rsid w:val="009260CD"/>
    <w:rsid w:val="00952C25"/>
    <w:rsid w:val="009838F4"/>
    <w:rsid w:val="0098443B"/>
    <w:rsid w:val="00A2118D"/>
    <w:rsid w:val="00A35862"/>
    <w:rsid w:val="00AB264F"/>
    <w:rsid w:val="00AD76E2"/>
    <w:rsid w:val="00B01CD4"/>
    <w:rsid w:val="00B20152"/>
    <w:rsid w:val="00B359E4"/>
    <w:rsid w:val="00B57D98"/>
    <w:rsid w:val="00B70850"/>
    <w:rsid w:val="00C066B6"/>
    <w:rsid w:val="00C37BA1"/>
    <w:rsid w:val="00C4674C"/>
    <w:rsid w:val="00C506CF"/>
    <w:rsid w:val="00C700C7"/>
    <w:rsid w:val="00C72BED"/>
    <w:rsid w:val="00C749FD"/>
    <w:rsid w:val="00C91F62"/>
    <w:rsid w:val="00C9578B"/>
    <w:rsid w:val="00CB0055"/>
    <w:rsid w:val="00CE6F77"/>
    <w:rsid w:val="00CF192E"/>
    <w:rsid w:val="00D2522B"/>
    <w:rsid w:val="00D34A43"/>
    <w:rsid w:val="00D422DE"/>
    <w:rsid w:val="00D5459D"/>
    <w:rsid w:val="00D75284"/>
    <w:rsid w:val="00D8163E"/>
    <w:rsid w:val="00DA1F4D"/>
    <w:rsid w:val="00DD172A"/>
    <w:rsid w:val="00E25A26"/>
    <w:rsid w:val="00E4381A"/>
    <w:rsid w:val="00E47992"/>
    <w:rsid w:val="00E50497"/>
    <w:rsid w:val="00E55D74"/>
    <w:rsid w:val="00E651D1"/>
    <w:rsid w:val="00EF5E8A"/>
    <w:rsid w:val="00F06E52"/>
    <w:rsid w:val="00F1378C"/>
    <w:rsid w:val="00F60274"/>
    <w:rsid w:val="00F67459"/>
    <w:rsid w:val="00F77FB9"/>
    <w:rsid w:val="00F82253"/>
    <w:rsid w:val="00FA187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8F3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63C7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F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anishka-khatke-21692220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anishkakhatke17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f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FFB26F93-6EC7-4D1E-9E16-FA9C21F3425B%7d\%7bA3614CD1-AA77-45A6-BB37-82C4F2DD704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JavaScript</c:v>
                </c:pt>
                <c:pt idx="1">
                  <c:v>CSS</c:v>
                </c:pt>
                <c:pt idx="2">
                  <c:v>HTML</c:v>
                </c:pt>
                <c:pt idx="3">
                  <c:v>Java</c:v>
                </c:pt>
                <c:pt idx="4">
                  <c:v>C++</c:v>
                </c:pt>
                <c:pt idx="5">
                  <c:v>MySQL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0.6</c:v>
                </c:pt>
                <c:pt idx="1">
                  <c:v>0.9</c:v>
                </c:pt>
                <c:pt idx="2">
                  <c:v>1</c:v>
                </c:pt>
                <c:pt idx="3">
                  <c:v>0.8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95CDB976B4C1E98A21BD43EBAA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B5FD-A209-4975-BB24-3466C355DA25}"/>
      </w:docPartPr>
      <w:docPartBody>
        <w:p w:rsidR="00C714F0" w:rsidRDefault="002E018E">
          <w:pPr>
            <w:pStyle w:val="EA495CDB976B4C1E98A21BD43EBAA927"/>
          </w:pPr>
          <w:r w:rsidRPr="00D5459D">
            <w:t>Profile</w:t>
          </w:r>
        </w:p>
      </w:docPartBody>
    </w:docPart>
    <w:docPart>
      <w:docPartPr>
        <w:name w:val="1F199927973B4260A2428527DAE9F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30F7-319F-485C-B262-C27361F53C96}"/>
      </w:docPartPr>
      <w:docPartBody>
        <w:p w:rsidR="00C714F0" w:rsidRDefault="002E018E">
          <w:pPr>
            <w:pStyle w:val="1F199927973B4260A2428527DAE9FBF3"/>
          </w:pPr>
          <w:r w:rsidRPr="00CB0055">
            <w:t>Contact</w:t>
          </w:r>
        </w:p>
      </w:docPartBody>
    </w:docPart>
    <w:docPart>
      <w:docPartPr>
        <w:name w:val="A7460EE57B19469BA1C0526A7068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F4D4C-5DBB-4C8A-B841-939AD183BEDF}"/>
      </w:docPartPr>
      <w:docPartBody>
        <w:p w:rsidR="00C714F0" w:rsidRDefault="002E018E">
          <w:pPr>
            <w:pStyle w:val="A7460EE57B19469BA1C0526A70688479"/>
          </w:pPr>
          <w:r w:rsidRPr="004D3011">
            <w:t>PHONE:</w:t>
          </w:r>
        </w:p>
      </w:docPartBody>
    </w:docPart>
    <w:docPart>
      <w:docPartPr>
        <w:name w:val="7DD6F09E88E040328760969466D6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F024-D461-48D7-B8B0-1E10C87F03FB}"/>
      </w:docPartPr>
      <w:docPartBody>
        <w:p w:rsidR="00C714F0" w:rsidRDefault="002E018E">
          <w:pPr>
            <w:pStyle w:val="7DD6F09E88E040328760969466D620DE"/>
          </w:pPr>
          <w:r w:rsidRPr="004D3011">
            <w:t>EMAIL:</w:t>
          </w:r>
        </w:p>
      </w:docPartBody>
    </w:docPart>
    <w:docPart>
      <w:docPartPr>
        <w:name w:val="52C70261DC104368A918B1F23BE4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0CD3-629D-4983-869C-5B82618A2965}"/>
      </w:docPartPr>
      <w:docPartBody>
        <w:p w:rsidR="00C714F0" w:rsidRDefault="002E018E">
          <w:pPr>
            <w:pStyle w:val="52C70261DC104368A918B1F23BE4FCAB"/>
          </w:pPr>
          <w:r w:rsidRPr="00CB0055">
            <w:t>Hobbies</w:t>
          </w:r>
        </w:p>
      </w:docPartBody>
    </w:docPart>
    <w:docPart>
      <w:docPartPr>
        <w:name w:val="3F71BAF0DCAA449181D6F12ED1BA3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C069-F5A9-4CC7-8FE5-96F3C172D8FA}"/>
      </w:docPartPr>
      <w:docPartBody>
        <w:p w:rsidR="00C714F0" w:rsidRDefault="002E018E">
          <w:pPr>
            <w:pStyle w:val="3F71BAF0DCAA449181D6F12ED1BA3948"/>
          </w:pPr>
          <w:r w:rsidRPr="00036450">
            <w:t>EDUCATION</w:t>
          </w:r>
        </w:p>
      </w:docPartBody>
    </w:docPart>
    <w:docPart>
      <w:docPartPr>
        <w:name w:val="5474DD111DE74023A9DEC0D085679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C75F-36C8-41C7-87A8-80FF0D95EC84}"/>
      </w:docPartPr>
      <w:docPartBody>
        <w:p w:rsidR="00C714F0" w:rsidRDefault="002E018E">
          <w:pPr>
            <w:pStyle w:val="5474DD111DE74023A9DEC0D085679D6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8E"/>
    <w:rsid w:val="000C357F"/>
    <w:rsid w:val="002E018E"/>
    <w:rsid w:val="004257F2"/>
    <w:rsid w:val="006009B8"/>
    <w:rsid w:val="009D7DF2"/>
    <w:rsid w:val="00A15960"/>
    <w:rsid w:val="00C1546F"/>
    <w:rsid w:val="00C714F0"/>
    <w:rsid w:val="00E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95CDB976B4C1E98A21BD43EBAA927">
    <w:name w:val="EA495CDB976B4C1E98A21BD43EBAA927"/>
  </w:style>
  <w:style w:type="paragraph" w:customStyle="1" w:styleId="1F199927973B4260A2428527DAE9FBF3">
    <w:name w:val="1F199927973B4260A2428527DAE9FBF3"/>
  </w:style>
  <w:style w:type="paragraph" w:customStyle="1" w:styleId="A7460EE57B19469BA1C0526A70688479">
    <w:name w:val="A7460EE57B19469BA1C0526A70688479"/>
  </w:style>
  <w:style w:type="paragraph" w:customStyle="1" w:styleId="7DD6F09E88E040328760969466D620DE">
    <w:name w:val="7DD6F09E88E040328760969466D620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C70261DC104368A918B1F23BE4FCAB">
    <w:name w:val="52C70261DC104368A918B1F23BE4FCAB"/>
  </w:style>
  <w:style w:type="paragraph" w:customStyle="1" w:styleId="3F71BAF0DCAA449181D6F12ED1BA3948">
    <w:name w:val="3F71BAF0DCAA449181D6F12ED1BA394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74DD111DE74023A9DEC0D085679D66">
    <w:name w:val="5474DD111DE74023A9DEC0D085679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{A3614CD1-AA77-45A6-BB37-82C4F2DD7049}tf00546271_win32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2021-11-14T08:22:00Z</dcterms:created>
  <dcterms:modified xsi:type="dcterms:W3CDTF">2021-11-14T17:36:00Z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